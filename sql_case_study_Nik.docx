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AD" w:rsidRDefault="000E2DAD" w:rsidP="000E4A25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James </w:t>
      </w:r>
      <w:proofErr w:type="spellStart"/>
      <w:r w:rsidRPr="00C7057F">
        <w:rPr>
          <w:rFonts w:ascii="Lucida Console" w:hAnsi="Lucida Console"/>
          <w:sz w:val="20"/>
          <w:szCs w:val="20"/>
        </w:rPr>
        <w:t>Hoog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Nail </w:t>
      </w:r>
      <w:proofErr w:type="spellStart"/>
      <w:r w:rsidRPr="00C7057F">
        <w:rPr>
          <w:rFonts w:ascii="Lucida Console" w:hAnsi="Lucida Console"/>
          <w:sz w:val="20"/>
          <w:szCs w:val="20"/>
        </w:rPr>
        <w:t>Knite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London0.11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:rsidR="000E2DAD" w:rsidRPr="00C7057F" w:rsidRDefault="00C7057F" w:rsidP="000E2DAD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Lauson</w:t>
      </w:r>
      <w:proofErr w:type="spellEnd"/>
      <w:r>
        <w:rPr>
          <w:rFonts w:ascii="Lucida Console" w:hAnsi="Lucida Console"/>
          <w:sz w:val="20"/>
          <w:szCs w:val="20"/>
        </w:rPr>
        <w:t xml:space="preserve">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="000E2DAD" w:rsidRPr="00C7057F">
        <w:rPr>
          <w:rFonts w:ascii="Lucida Console" w:hAnsi="Lucida Console"/>
          <w:sz w:val="20"/>
          <w:szCs w:val="20"/>
        </w:rPr>
        <w:t>0.12</w:t>
      </w:r>
    </w:p>
    <w:p w:rsidR="00427BA4" w:rsidRDefault="000E2DAD" w:rsidP="00021D41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:rsidR="00D31F8C" w:rsidRDefault="00D31F8C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D31F8C" w:rsidRDefault="00D31F8C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proofErr w:type="gramStart"/>
      <w:r w:rsidRPr="00D31F8C">
        <w:rPr>
          <w:rFonts w:ascii="Consolas" w:eastAsia="Times New Roman" w:hAnsi="Consolas" w:cs="Consolas"/>
          <w:color w:val="AA0D91"/>
          <w:sz w:val="20"/>
          <w:szCs w:val="20"/>
          <w:shd w:val="clear" w:color="auto" w:fill="FFFFFF"/>
        </w:rPr>
        <w:t>create</w:t>
      </w:r>
      <w:proofErr w:type="gramEnd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D31F8C">
        <w:rPr>
          <w:rFonts w:ascii="Consolas" w:eastAsia="Times New Roman" w:hAnsi="Consolas" w:cs="Consolas"/>
          <w:color w:val="AA0D91"/>
          <w:sz w:val="20"/>
          <w:szCs w:val="20"/>
          <w:shd w:val="clear" w:color="auto" w:fill="FFFFFF"/>
        </w:rPr>
        <w:t>table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sales</w:t>
      </w:r>
      <w:r w:rsidR="00887D44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man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(  </w:t>
      </w: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Salesman_id</w:t>
      </w:r>
      <w:proofErr w:type="spellEnd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D31F8C">
        <w:rPr>
          <w:rFonts w:ascii="Consolas" w:eastAsia="Times New Roman" w:hAnsi="Consolas" w:cs="Consolas"/>
          <w:color w:val="5C2699"/>
          <w:sz w:val="20"/>
          <w:szCs w:val="20"/>
          <w:shd w:val="clear" w:color="auto" w:fill="FFFFFF"/>
        </w:rPr>
        <w:t>number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</w:t>
      </w: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  Name </w:t>
      </w:r>
      <w:proofErr w:type="gramStart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varchar2(</w:t>
      </w:r>
      <w:proofErr w:type="gramEnd"/>
      <w:r w:rsidRPr="00D31F8C">
        <w:rPr>
          <w:rFonts w:ascii="Consolas" w:eastAsia="Times New Roman" w:hAnsi="Consolas" w:cs="Consolas"/>
          <w:color w:val="1C00CF"/>
          <w:sz w:val="20"/>
          <w:szCs w:val="20"/>
          <w:shd w:val="clear" w:color="auto" w:fill="FFFFFF"/>
        </w:rPr>
        <w:t>20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),  </w:t>
      </w: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  City </w:t>
      </w:r>
      <w:proofErr w:type="gramStart"/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varchar2(</w:t>
      </w:r>
      <w:proofErr w:type="gramEnd"/>
      <w:r w:rsidRPr="00D31F8C">
        <w:rPr>
          <w:rFonts w:ascii="Consolas" w:eastAsia="Times New Roman" w:hAnsi="Consolas" w:cs="Consolas"/>
          <w:color w:val="1C00CF"/>
          <w:sz w:val="20"/>
          <w:szCs w:val="20"/>
          <w:shd w:val="clear" w:color="auto" w:fill="FFFFFF"/>
        </w:rPr>
        <w:t>15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),  </w:t>
      </w: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</w:pP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    Commission </w:t>
      </w:r>
      <w:proofErr w:type="gramStart"/>
      <w:r w:rsidR="007E097E">
        <w:rPr>
          <w:rFonts w:ascii="Consolas" w:eastAsia="Times New Roman" w:hAnsi="Consolas" w:cs="Consolas"/>
          <w:color w:val="5C2699"/>
          <w:sz w:val="20"/>
          <w:szCs w:val="20"/>
          <w:shd w:val="clear" w:color="auto" w:fill="FFFFFF"/>
        </w:rPr>
        <w:t>number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 w:rsidRPr="00D31F8C">
        <w:rPr>
          <w:rFonts w:ascii="Consolas" w:eastAsia="Times New Roman" w:hAnsi="Consolas" w:cs="Consolas"/>
          <w:color w:val="1C00CF"/>
          <w:sz w:val="20"/>
          <w:szCs w:val="20"/>
          <w:shd w:val="clear" w:color="auto" w:fill="FFFFFF"/>
        </w:rPr>
        <w:t>5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,</w:t>
      </w:r>
      <w:r w:rsidRPr="00D31F8C">
        <w:rPr>
          <w:rFonts w:ascii="Consolas" w:eastAsia="Times New Roman" w:hAnsi="Consolas" w:cs="Consolas"/>
          <w:color w:val="1C00CF"/>
          <w:sz w:val="20"/>
          <w:szCs w:val="20"/>
          <w:shd w:val="clear" w:color="auto" w:fill="FFFFFF"/>
        </w:rPr>
        <w:t>2</w:t>
      </w: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 xml:space="preserve">)  </w:t>
      </w:r>
    </w:p>
    <w:p w:rsidR="00D31F8C" w:rsidRPr="00D31F8C" w:rsidRDefault="00D31F8C" w:rsidP="00D31F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707070"/>
          <w:sz w:val="18"/>
          <w:szCs w:val="18"/>
        </w:rPr>
      </w:pPr>
      <w:r w:rsidRPr="00D31F8C">
        <w:rPr>
          <w:rFonts w:ascii="Consolas" w:eastAsia="Times New Roman" w:hAnsi="Consolas" w:cs="Consolas"/>
          <w:color w:val="000000"/>
          <w:sz w:val="20"/>
          <w:szCs w:val="20"/>
          <w:shd w:val="clear" w:color="auto" w:fill="FFFFFF"/>
        </w:rPr>
        <w:t>)</w:t>
      </w:r>
    </w:p>
    <w:p w:rsidR="00D31F8C" w:rsidRPr="00D31F8C" w:rsidRDefault="00D31F8C" w:rsidP="00D31F8C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04040"/>
          <w:sz w:val="21"/>
          <w:szCs w:val="21"/>
        </w:rPr>
      </w:pPr>
      <w:r w:rsidRPr="00D31F8C">
        <w:rPr>
          <w:rFonts w:ascii="Courier New" w:eastAsia="Times New Roman" w:hAnsi="Courier New" w:cs="Courier New"/>
          <w:color w:val="404040"/>
          <w:sz w:val="18"/>
          <w:szCs w:val="18"/>
        </w:rPr>
        <w:t>Table created.</w:t>
      </w:r>
    </w:p>
    <w:p w:rsidR="00D31F8C" w:rsidRDefault="00D31F8C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D31F8C" w:rsidRP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</w:t>
      </w:r>
      <w:r w:rsidR="00887D44">
        <w:rPr>
          <w:rFonts w:ascii="Lucida Console" w:hAnsi="Lucida Console"/>
          <w:sz w:val="20"/>
          <w:szCs w:val="20"/>
        </w:rPr>
        <w:t>man</w:t>
      </w:r>
      <w:r w:rsidRPr="00D31F8C">
        <w:rPr>
          <w:rFonts w:ascii="Lucida Console" w:hAnsi="Lucida Console"/>
          <w:sz w:val="20"/>
          <w:szCs w:val="20"/>
        </w:rPr>
        <w:t xml:space="preserve"> values (5001 , 'James </w:t>
      </w:r>
      <w:proofErr w:type="spellStart"/>
      <w:r w:rsidRPr="00D31F8C">
        <w:rPr>
          <w:rFonts w:ascii="Lucida Console" w:hAnsi="Lucida Console"/>
          <w:sz w:val="20"/>
          <w:szCs w:val="20"/>
        </w:rPr>
        <w:t>Hoog</w:t>
      </w:r>
      <w:proofErr w:type="spellEnd"/>
      <w:r w:rsidRPr="00D31F8C">
        <w:rPr>
          <w:rFonts w:ascii="Lucida Console" w:hAnsi="Lucida Console"/>
          <w:sz w:val="20"/>
          <w:szCs w:val="20"/>
        </w:rPr>
        <w:t>','New York' , '0.15');</w:t>
      </w:r>
    </w:p>
    <w:p w:rsidR="00D31F8C" w:rsidRP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</w:t>
      </w:r>
      <w:r w:rsidR="00887D44">
        <w:rPr>
          <w:rFonts w:ascii="Lucida Console" w:hAnsi="Lucida Console"/>
          <w:sz w:val="20"/>
          <w:szCs w:val="20"/>
        </w:rPr>
        <w:t>man</w:t>
      </w:r>
      <w:r w:rsidRPr="00D31F8C">
        <w:rPr>
          <w:rFonts w:ascii="Lucida Console" w:hAnsi="Lucida Console"/>
          <w:sz w:val="20"/>
          <w:szCs w:val="20"/>
        </w:rPr>
        <w:t xml:space="preserve"> values (5002 , 'Nail </w:t>
      </w:r>
      <w:proofErr w:type="spellStart"/>
      <w:r w:rsidRPr="00D31F8C">
        <w:rPr>
          <w:rFonts w:ascii="Lucida Console" w:hAnsi="Lucida Console"/>
          <w:sz w:val="20"/>
          <w:szCs w:val="20"/>
        </w:rPr>
        <w:t>Knite</w:t>
      </w:r>
      <w:proofErr w:type="spellEnd"/>
      <w:r w:rsidRPr="00D31F8C">
        <w:rPr>
          <w:rFonts w:ascii="Lucida Console" w:hAnsi="Lucida Console"/>
          <w:sz w:val="20"/>
          <w:szCs w:val="20"/>
        </w:rPr>
        <w:t>' ,'Paris' , '0.13');</w:t>
      </w:r>
    </w:p>
    <w:p w:rsidR="00D31F8C" w:rsidRP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</w:t>
      </w:r>
      <w:r w:rsidR="00887D44">
        <w:rPr>
          <w:rFonts w:ascii="Lucida Console" w:hAnsi="Lucida Console"/>
          <w:sz w:val="20"/>
          <w:szCs w:val="20"/>
        </w:rPr>
        <w:t>man</w:t>
      </w:r>
      <w:r w:rsidRPr="00D31F8C">
        <w:rPr>
          <w:rFonts w:ascii="Lucida Console" w:hAnsi="Lucida Console"/>
          <w:sz w:val="20"/>
          <w:szCs w:val="20"/>
        </w:rPr>
        <w:t xml:space="preserve"> values (5005 , 'Pit Alex' , 'London' , '0.11');</w:t>
      </w:r>
    </w:p>
    <w:p w:rsidR="00D31F8C" w:rsidRP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</w:t>
      </w:r>
      <w:r w:rsidR="00887D44">
        <w:rPr>
          <w:rFonts w:ascii="Lucida Console" w:hAnsi="Lucida Console"/>
          <w:sz w:val="20"/>
          <w:szCs w:val="20"/>
        </w:rPr>
        <w:t>man</w:t>
      </w:r>
      <w:r w:rsidRPr="00D31F8C">
        <w:rPr>
          <w:rFonts w:ascii="Lucida Console" w:hAnsi="Lucida Console"/>
          <w:sz w:val="20"/>
          <w:szCs w:val="20"/>
        </w:rPr>
        <w:t xml:space="preserve"> values (5006 , 'Mc Lyon' , 'Paris' , '0.14');</w:t>
      </w:r>
    </w:p>
    <w:p w:rsidR="00D31F8C" w:rsidRP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</w:t>
      </w:r>
      <w:r w:rsidR="00887D44">
        <w:rPr>
          <w:rFonts w:ascii="Lucida Console" w:hAnsi="Lucida Console"/>
          <w:sz w:val="20"/>
          <w:szCs w:val="20"/>
        </w:rPr>
        <w:t>man</w:t>
      </w:r>
      <w:r w:rsidRPr="00D31F8C">
        <w:rPr>
          <w:rFonts w:ascii="Lucida Console" w:hAnsi="Lucida Console"/>
          <w:sz w:val="20"/>
          <w:szCs w:val="20"/>
        </w:rPr>
        <w:t xml:space="preserve"> values (5003 , '</w:t>
      </w:r>
      <w:proofErr w:type="spellStart"/>
      <w:r w:rsidRPr="00D31F8C">
        <w:rPr>
          <w:rFonts w:ascii="Lucida Console" w:hAnsi="Lucida Console"/>
          <w:sz w:val="20"/>
          <w:szCs w:val="20"/>
        </w:rPr>
        <w:t>Lauson</w:t>
      </w:r>
      <w:proofErr w:type="spellEnd"/>
      <w:r w:rsidRPr="00D31F8C">
        <w:rPr>
          <w:rFonts w:ascii="Lucida Console" w:hAnsi="Lucida Console"/>
          <w:sz w:val="20"/>
          <w:szCs w:val="20"/>
        </w:rPr>
        <w:t xml:space="preserve"> Hen' , 'Sydney' , '0.12');</w:t>
      </w:r>
    </w:p>
    <w:p w:rsidR="00D31F8C" w:rsidRDefault="00D31F8C" w:rsidP="00D31F8C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 w:rsidRPr="00D31F8C">
        <w:rPr>
          <w:rFonts w:ascii="Lucida Console" w:hAnsi="Lucida Console"/>
          <w:sz w:val="20"/>
          <w:szCs w:val="20"/>
        </w:rPr>
        <w:t>insert</w:t>
      </w:r>
      <w:proofErr w:type="gramEnd"/>
      <w:r w:rsidRPr="00D31F8C">
        <w:rPr>
          <w:rFonts w:ascii="Lucida Console" w:hAnsi="Lucida Console"/>
          <w:sz w:val="20"/>
          <w:szCs w:val="20"/>
        </w:rPr>
        <w:t xml:space="preserve"> into sales</w:t>
      </w:r>
      <w:r w:rsidR="00887D44">
        <w:rPr>
          <w:rFonts w:ascii="Lucida Console" w:hAnsi="Lucida Console"/>
          <w:sz w:val="20"/>
          <w:szCs w:val="20"/>
        </w:rPr>
        <w:t>man</w:t>
      </w:r>
      <w:r w:rsidRPr="00D31F8C">
        <w:rPr>
          <w:rFonts w:ascii="Lucida Console" w:hAnsi="Lucida Console"/>
          <w:sz w:val="20"/>
          <w:szCs w:val="20"/>
        </w:rPr>
        <w:t xml:space="preserve"> values (5007 , 'Paul Adam' , 'Rome' , '0.13' );</w:t>
      </w:r>
    </w:p>
    <w:p w:rsidR="007E097E" w:rsidRDefault="007E097E" w:rsidP="00D31F8C">
      <w:pPr>
        <w:pStyle w:val="ListParagraph"/>
        <w:rPr>
          <w:rFonts w:ascii="Lucida Console" w:hAnsi="Lucida Console"/>
          <w:sz w:val="20"/>
          <w:szCs w:val="20"/>
        </w:rPr>
      </w:pPr>
    </w:p>
    <w:p w:rsidR="007E097E" w:rsidRDefault="007E097E" w:rsidP="00D31F8C">
      <w:pPr>
        <w:pStyle w:val="ListParagraph"/>
        <w:rPr>
          <w:rFonts w:ascii="Lucida Console" w:hAnsi="Lucida Console"/>
          <w:sz w:val="20"/>
          <w:szCs w:val="20"/>
        </w:rPr>
      </w:pPr>
    </w:p>
    <w:p w:rsidR="001D3235" w:rsidRDefault="001D3235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1D3235" w:rsidRPr="00021D41" w:rsidRDefault="001D3235" w:rsidP="00021D41">
      <w:pPr>
        <w:pStyle w:val="ListParagraph"/>
        <w:rPr>
          <w:rFonts w:ascii="Lucida Console" w:hAnsi="Lucida Console"/>
          <w:sz w:val="20"/>
          <w:szCs w:val="20"/>
        </w:rPr>
      </w:pPr>
    </w:p>
    <w:p w:rsidR="00427BA4" w:rsidRDefault="000E2DAD" w:rsidP="00427BA4">
      <w:pPr>
        <w:pStyle w:val="ListParagraph"/>
        <w:numPr>
          <w:ilvl w:val="0"/>
          <w:numId w:val="1"/>
        </w:numPr>
      </w:pPr>
      <w:r>
        <w:t xml:space="preserve">Write a SQL statement to display specific columns like </w:t>
      </w:r>
      <w:proofErr w:type="spellStart"/>
      <w:r>
        <w:t>Salesman_id</w:t>
      </w:r>
      <w:proofErr w:type="spellEnd"/>
      <w:r>
        <w:t xml:space="preserve"> and Name</w:t>
      </w:r>
      <w:r w:rsidR="00021D41">
        <w:t xml:space="preserve"> from above table</w:t>
      </w:r>
      <w:r>
        <w:t>.</w:t>
      </w:r>
    </w:p>
    <w:p w:rsidR="007E097E" w:rsidRDefault="007E097E" w:rsidP="007E097E">
      <w:pPr>
        <w:ind w:left="360"/>
      </w:pPr>
    </w:p>
    <w:p w:rsidR="007E097E" w:rsidRDefault="007E097E" w:rsidP="007E097E">
      <w:pPr>
        <w:ind w:left="360"/>
      </w:pPr>
      <w:proofErr w:type="gramStart"/>
      <w:r w:rsidRPr="007E097E">
        <w:t>select</w:t>
      </w:r>
      <w:proofErr w:type="gramEnd"/>
      <w:r w:rsidRPr="007E097E">
        <w:t xml:space="preserve"> </w:t>
      </w:r>
      <w:proofErr w:type="spellStart"/>
      <w:r w:rsidRPr="007E097E">
        <w:t>Salesman_id</w:t>
      </w:r>
      <w:proofErr w:type="spellEnd"/>
      <w:r w:rsidRPr="007E097E">
        <w:t xml:space="preserve"> , Name from sales</w:t>
      </w:r>
      <w:r w:rsidR="00887D44">
        <w:t>man</w:t>
      </w:r>
      <w:r w:rsidRPr="007E097E">
        <w:t>;</w:t>
      </w:r>
    </w:p>
    <w:p w:rsidR="006B04A0" w:rsidRPr="006B04A0" w:rsidRDefault="006B04A0" w:rsidP="006B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4A0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4"/>
      </w:tblPr>
      <w:tblGrid>
        <w:gridCol w:w="1149"/>
        <w:gridCol w:w="1055"/>
      </w:tblGrid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5001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James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Hoog</w:t>
            </w:r>
            <w:proofErr w:type="spellEnd"/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5005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Pit Alex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5003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Lauson</w:t>
            </w:r>
            <w:proofErr w:type="spellEnd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 Hen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Paul Adam</w:t>
            </w:r>
          </w:p>
        </w:tc>
      </w:tr>
    </w:tbl>
    <w:p w:rsidR="006B04A0" w:rsidRDefault="006B04A0" w:rsidP="007E097E">
      <w:pPr>
        <w:ind w:left="360"/>
      </w:pPr>
    </w:p>
    <w:p w:rsidR="007E097E" w:rsidRDefault="007E097E" w:rsidP="007E097E">
      <w:pPr>
        <w:ind w:left="360"/>
      </w:pPr>
    </w:p>
    <w:p w:rsidR="007E097E" w:rsidRDefault="007E097E" w:rsidP="007E097E">
      <w:pPr>
        <w:ind w:left="360"/>
      </w:pPr>
    </w:p>
    <w:p w:rsidR="007E097E" w:rsidRPr="00427BA4" w:rsidRDefault="007E097E" w:rsidP="007E097E">
      <w:pPr>
        <w:ind w:left="360"/>
      </w:pPr>
    </w:p>
    <w:p w:rsidR="000E2DAD" w:rsidRDefault="000E2DAD" w:rsidP="000E2DAD">
      <w:pPr>
        <w:pStyle w:val="ListParagraph"/>
        <w:numPr>
          <w:ilvl w:val="0"/>
          <w:numId w:val="1"/>
        </w:numPr>
      </w:pPr>
      <w:r>
        <w:t xml:space="preserve">Write a query to display Name column in </w:t>
      </w:r>
      <w:proofErr w:type="spellStart"/>
      <w:r>
        <w:t>accending</w:t>
      </w:r>
      <w:proofErr w:type="spellEnd"/>
      <w:r>
        <w:t xml:space="preserve"> order</w:t>
      </w:r>
      <w:r w:rsidR="00021D41">
        <w:t xml:space="preserve"> from above table</w:t>
      </w:r>
      <w:r>
        <w:t>.</w:t>
      </w:r>
    </w:p>
    <w:p w:rsidR="00A848AF" w:rsidRDefault="00A848AF" w:rsidP="00A848AF"/>
    <w:p w:rsidR="00A848AF" w:rsidRDefault="00A848AF" w:rsidP="00A848AF">
      <w:proofErr w:type="gramStart"/>
      <w:r w:rsidRPr="00A848AF">
        <w:t>select</w:t>
      </w:r>
      <w:proofErr w:type="gramEnd"/>
      <w:r w:rsidRPr="00A848AF">
        <w:t xml:space="preserve"> name from sales</w:t>
      </w:r>
      <w:r w:rsidR="00887D44">
        <w:t>man</w:t>
      </w:r>
      <w:r w:rsidRPr="00A848AF">
        <w:t xml:space="preserve"> order by name </w:t>
      </w:r>
      <w:proofErr w:type="spellStart"/>
      <w:r w:rsidRPr="00887D44">
        <w:t>asc</w:t>
      </w:r>
      <w:proofErr w:type="spellEnd"/>
      <w:r w:rsidRPr="00A848AF">
        <w:t>;</w:t>
      </w:r>
    </w:p>
    <w:p w:rsidR="00A848AF" w:rsidRPr="00A848AF" w:rsidRDefault="00A848AF" w:rsidP="00A8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4A0" w:rsidRPr="006B04A0" w:rsidRDefault="006B04A0" w:rsidP="006B04A0">
      <w:pPr>
        <w:shd w:val="clear" w:color="auto" w:fill="F8F8F8"/>
        <w:spacing w:after="0" w:line="240" w:lineRule="auto"/>
        <w:ind w:left="-15" w:right="-15"/>
        <w:outlineLvl w:val="1"/>
        <w:rPr>
          <w:rFonts w:ascii="Consolas" w:eastAsia="Times New Roman" w:hAnsi="Consolas" w:cs="Consolas"/>
          <w:color w:val="666666"/>
          <w:sz w:val="36"/>
          <w:szCs w:val="36"/>
        </w:rPr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5"/>
      </w:tblPr>
      <w:tblGrid>
        <w:gridCol w:w="1055"/>
      </w:tblGrid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James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Hoog</w:t>
            </w:r>
            <w:proofErr w:type="spellEnd"/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Lauson</w:t>
            </w:r>
            <w:proofErr w:type="spellEnd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 Hen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Paul Adam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Pit Alex</w:t>
            </w:r>
          </w:p>
        </w:tc>
      </w:tr>
    </w:tbl>
    <w:p w:rsidR="00A848AF" w:rsidRDefault="00A848AF" w:rsidP="00A848AF"/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</w:t>
      </w:r>
      <w:r w:rsidR="00021D41">
        <w:t xml:space="preserve"> for above table</w:t>
      </w:r>
      <w:r>
        <w:t xml:space="preserve"> to </w:t>
      </w:r>
      <w:proofErr w:type="spellStart"/>
      <w:r>
        <w:t>diplay</w:t>
      </w:r>
      <w:proofErr w:type="spellEnd"/>
      <w:r>
        <w:t xml:space="preserve"> names and city of Salesman, who belongs to the city of Paris.</w:t>
      </w:r>
    </w:p>
    <w:p w:rsidR="00A848AF" w:rsidRDefault="00A848AF" w:rsidP="00A848AF"/>
    <w:p w:rsidR="00A848AF" w:rsidRDefault="00A848AF" w:rsidP="00A8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48A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848AF">
        <w:rPr>
          <w:rFonts w:ascii="Times New Roman" w:eastAsia="Times New Roman" w:hAnsi="Times New Roman" w:cs="Times New Roman"/>
          <w:sz w:val="24"/>
          <w:szCs w:val="24"/>
        </w:rPr>
        <w:t xml:space="preserve"> name , city from sales</w:t>
      </w:r>
      <w:r w:rsidR="00887D44">
        <w:rPr>
          <w:rFonts w:ascii="Times New Roman" w:eastAsia="Times New Roman" w:hAnsi="Times New Roman" w:cs="Times New Roman"/>
          <w:sz w:val="24"/>
          <w:szCs w:val="24"/>
        </w:rPr>
        <w:t>man</w:t>
      </w:r>
      <w:r w:rsidRPr="00A848AF">
        <w:rPr>
          <w:rFonts w:ascii="Times New Roman" w:eastAsia="Times New Roman" w:hAnsi="Times New Roman" w:cs="Times New Roman"/>
          <w:sz w:val="24"/>
          <w:szCs w:val="24"/>
        </w:rPr>
        <w:t xml:space="preserve"> where city = 'Paris';</w:t>
      </w:r>
    </w:p>
    <w:p w:rsidR="00A848AF" w:rsidRDefault="00A848AF" w:rsidP="00A8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4A0" w:rsidRPr="006B04A0" w:rsidRDefault="006B04A0" w:rsidP="006B04A0">
      <w:pPr>
        <w:shd w:val="clear" w:color="auto" w:fill="F8F8F8"/>
        <w:spacing w:after="0" w:line="240" w:lineRule="auto"/>
        <w:ind w:left="-15" w:right="-15"/>
        <w:outlineLvl w:val="1"/>
        <w:rPr>
          <w:rFonts w:ascii="Consolas" w:eastAsia="Times New Roman" w:hAnsi="Consolas" w:cs="Consolas"/>
          <w:color w:val="666666"/>
          <w:sz w:val="36"/>
          <w:szCs w:val="36"/>
        </w:rPr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6"/>
      </w:tblPr>
      <w:tblGrid>
        <w:gridCol w:w="1055"/>
        <w:gridCol w:w="588"/>
      </w:tblGrid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</w:tr>
    </w:tbl>
    <w:p w:rsidR="00A848AF" w:rsidRPr="00A848AF" w:rsidRDefault="00A848AF" w:rsidP="00A8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8AF" w:rsidRDefault="00A848AF" w:rsidP="00A848AF"/>
    <w:p w:rsidR="00C7057F" w:rsidRDefault="00C7057F" w:rsidP="000E2DAD">
      <w:pPr>
        <w:pStyle w:val="ListParagraph"/>
        <w:numPr>
          <w:ilvl w:val="0"/>
          <w:numId w:val="1"/>
        </w:numPr>
      </w:pPr>
      <w:r>
        <w:t>Write a query</w:t>
      </w:r>
      <w:r w:rsidR="00021D41">
        <w:t xml:space="preserve"> on above table</w:t>
      </w:r>
      <w:r>
        <w:t xml:space="preserve"> to filter those salesmen with all information who comes from any of the cities Paris and Rome.</w:t>
      </w:r>
    </w:p>
    <w:p w:rsidR="00A848AF" w:rsidRDefault="00A848AF" w:rsidP="00A848AF">
      <w:proofErr w:type="gramStart"/>
      <w:r w:rsidRPr="00A848AF">
        <w:t>select</w:t>
      </w:r>
      <w:proofErr w:type="gramEnd"/>
      <w:r w:rsidRPr="00A848AF">
        <w:t xml:space="preserve"> * from sales</w:t>
      </w:r>
      <w:r w:rsidR="00887D44">
        <w:t>man</w:t>
      </w:r>
      <w:r w:rsidRPr="00A848AF">
        <w:t xml:space="preserve"> where city in ('Paris' , 'Rome' );</w:t>
      </w:r>
    </w:p>
    <w:p w:rsidR="006B04A0" w:rsidRPr="006B04A0" w:rsidRDefault="006B04A0" w:rsidP="006B04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7"/>
      </w:tblPr>
      <w:tblGrid>
        <w:gridCol w:w="1149"/>
        <w:gridCol w:w="1055"/>
        <w:gridCol w:w="588"/>
        <w:gridCol w:w="1055"/>
      </w:tblGrid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SALESMAN_ID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CITY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b/>
                <w:bCs/>
                <w:color w:val="404040"/>
                <w:sz w:val="17"/>
                <w:szCs w:val="17"/>
              </w:rPr>
              <w:t>COMMISSION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5002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 xml:space="preserve">Nail </w:t>
            </w:r>
            <w:proofErr w:type="spellStart"/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Knite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.13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lastRenderedPageBreak/>
              <w:t>5006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Mc Lyon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Paris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.14</w:t>
            </w:r>
          </w:p>
        </w:tc>
      </w:tr>
      <w:tr w:rsidR="006B04A0" w:rsidRPr="006B04A0" w:rsidTr="006B04A0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5007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Paul Adam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Rome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A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6B04A0" w:rsidRPr="006B04A0" w:rsidRDefault="006B04A0" w:rsidP="006B04A0">
            <w:pPr>
              <w:spacing w:after="120" w:line="240" w:lineRule="auto"/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</w:pPr>
            <w:r w:rsidRPr="006B04A0">
              <w:rPr>
                <w:rFonts w:ascii="Consolas" w:eastAsia="Times New Roman" w:hAnsi="Consolas" w:cs="Consolas"/>
                <w:color w:val="404040"/>
                <w:sz w:val="17"/>
                <w:szCs w:val="17"/>
              </w:rPr>
              <w:t>.13</w:t>
            </w:r>
          </w:p>
        </w:tc>
      </w:tr>
    </w:tbl>
    <w:p w:rsidR="006B04A0" w:rsidRDefault="006B04A0" w:rsidP="00A848AF"/>
    <w:p w:rsidR="00A848AF" w:rsidRPr="00A848AF" w:rsidRDefault="00A848AF" w:rsidP="00A84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8AF" w:rsidRDefault="00A848AF" w:rsidP="00A848AF"/>
    <w:p w:rsidR="00C7057F" w:rsidRDefault="00C7057F" w:rsidP="000E2DAD">
      <w:pPr>
        <w:pStyle w:val="ListParagraph"/>
        <w:numPr>
          <w:ilvl w:val="0"/>
          <w:numId w:val="1"/>
        </w:numPr>
      </w:pPr>
      <w:r>
        <w:t>Write a SQL statement to find those salesmen with all the other information and name started with any letter wining ‘A’ and ‘K’</w:t>
      </w:r>
      <w:r w:rsidR="00021D41">
        <w:t xml:space="preserve"> from above table</w:t>
      </w:r>
      <w:r>
        <w:t>.</w:t>
      </w:r>
    </w:p>
    <w:p w:rsidR="00760112" w:rsidRDefault="0096189D" w:rsidP="00760112">
      <w:proofErr w:type="gramStart"/>
      <w:r w:rsidRPr="0096189D">
        <w:t>select</w:t>
      </w:r>
      <w:proofErr w:type="gramEnd"/>
      <w:r>
        <w:t xml:space="preserve"> * from sales</w:t>
      </w:r>
      <w:r w:rsidR="00887D44">
        <w:t>man</w:t>
      </w:r>
      <w:r>
        <w:t xml:space="preserve"> where name like 'A%' or name like 'K</w:t>
      </w:r>
      <w:r w:rsidRPr="0096189D">
        <w:t>%' ;</w:t>
      </w:r>
    </w:p>
    <w:p w:rsidR="00A848AF" w:rsidRDefault="00A848AF" w:rsidP="00A848AF"/>
    <w:p w:rsidR="00A848AF" w:rsidRDefault="00A848AF" w:rsidP="00A848AF"/>
    <w:p w:rsidR="000E2DAD" w:rsidRDefault="000E2DAD" w:rsidP="000E2DAD">
      <w:pPr>
        <w:pStyle w:val="ListParagraph"/>
        <w:numPr>
          <w:ilvl w:val="0"/>
          <w:numId w:val="1"/>
        </w:numPr>
      </w:pPr>
      <w:r>
        <w:t>Write a SQL statement to display all the information for those customers with a Grade of 200.</w:t>
      </w:r>
    </w:p>
    <w:p w:rsidR="000E2DAD" w:rsidRPr="008C6EDA" w:rsidRDefault="000E2DAD" w:rsidP="000E2DAD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Nick Rimando</w:t>
      </w:r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Graham Zusi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Guzan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C7057F">
        <w:rPr>
          <w:rFonts w:ascii="Lucida Console" w:hAnsi="Lucida Console"/>
          <w:sz w:val="20"/>
          <w:szCs w:val="20"/>
        </w:rPr>
        <w:t>Camero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:rsidR="000E2DAD" w:rsidRPr="00C7057F" w:rsidRDefault="000E2DAD" w:rsidP="000E2DAD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:rsidR="0028093F" w:rsidRDefault="000E2DAD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C7057F">
        <w:rPr>
          <w:rFonts w:ascii="Lucida Console" w:hAnsi="Lucida Console"/>
          <w:sz w:val="20"/>
          <w:szCs w:val="20"/>
        </w:rPr>
        <w:t>Altidon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</w:p>
    <w:p w:rsidR="0096189D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89D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Select * from customers where grade = '200';</w:t>
      </w:r>
    </w:p>
    <w:p w:rsidR="0096189D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89D" w:rsidRPr="00C7057F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SLQ query to calculate the average price of all products of the manufacturer which code is 16.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108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109</w:t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:rsidR="0096189D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96189D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</w:t>
      </w:r>
      <w:proofErr w:type="spellStart"/>
      <w:proofErr w:type="gramStart"/>
      <w:r>
        <w:rPr>
          <w:rFonts w:ascii="Lucida Console" w:hAnsi="Lucida Console"/>
          <w:sz w:val="20"/>
          <w:szCs w:val="20"/>
        </w:rPr>
        <w:t>avg</w:t>
      </w:r>
      <w:proofErr w:type="spellEnd"/>
      <w:r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pro_price</w:t>
      </w:r>
      <w:proofErr w:type="spellEnd"/>
      <w:r>
        <w:rPr>
          <w:rFonts w:ascii="Lucida Console" w:hAnsi="Lucida Console"/>
          <w:sz w:val="20"/>
          <w:szCs w:val="20"/>
        </w:rPr>
        <w:t xml:space="preserve">) from manufacturer where </w:t>
      </w:r>
      <w:proofErr w:type="spellStart"/>
      <w:r>
        <w:rPr>
          <w:rFonts w:ascii="Lucida Console" w:hAnsi="Lucida Console"/>
          <w:sz w:val="20"/>
          <w:szCs w:val="20"/>
        </w:rPr>
        <w:t>pro_com</w:t>
      </w:r>
      <w:proofErr w:type="spellEnd"/>
      <w:r>
        <w:rPr>
          <w:rFonts w:ascii="Lucida Console" w:hAnsi="Lucida Console"/>
          <w:sz w:val="20"/>
          <w:szCs w:val="20"/>
        </w:rPr>
        <w:t xml:space="preserve"> = '16';</w:t>
      </w:r>
    </w:p>
    <w:p w:rsidR="0096189D" w:rsidRPr="00C7057F" w:rsidRDefault="0096189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SQL query to find the name and price of the cheapest item from above table.</w:t>
      </w:r>
    </w:p>
    <w:p w:rsidR="0096189D" w:rsidRDefault="0096189D" w:rsidP="0096189D">
      <w:proofErr w:type="gramStart"/>
      <w:r>
        <w:t xml:space="preserve">Select  </w:t>
      </w:r>
      <w:proofErr w:type="spellStart"/>
      <w:r>
        <w:t>pro</w:t>
      </w:r>
      <w:proofErr w:type="gramEnd"/>
      <w:r>
        <w:t>_name</w:t>
      </w:r>
      <w:proofErr w:type="spellEnd"/>
      <w:r>
        <w:t xml:space="preserve"> , </w:t>
      </w:r>
      <w:proofErr w:type="spellStart"/>
      <w:r>
        <w:t>pro_price</w:t>
      </w:r>
      <w:proofErr w:type="spellEnd"/>
      <w:r>
        <w:t xml:space="preserve"> from manufacturer where </w:t>
      </w:r>
      <w:proofErr w:type="spellStart"/>
      <w:r>
        <w:t>pro_price</w:t>
      </w:r>
      <w:proofErr w:type="spellEnd"/>
      <w:r>
        <w:t xml:space="preserve"> in (select min(</w:t>
      </w:r>
      <w:proofErr w:type="spellStart"/>
      <w:r>
        <w:t>pro_price</w:t>
      </w:r>
      <w:proofErr w:type="spellEnd"/>
      <w:r>
        <w:t>) from manufacturer</w:t>
      </w:r>
      <w:r w:rsidR="00036521">
        <w:t xml:space="preserve"> )</w:t>
      </w:r>
      <w:r w:rsidR="00887D44">
        <w:t>;</w:t>
      </w: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C7057F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  <w:proofErr w:type="spellEnd"/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Michale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Robbin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lastRenderedPageBreak/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Enric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Dasio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Jhon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Dosni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659831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Zanifer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Emily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847674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Kuleswar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Sitaraman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748681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Hanrey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Gabriel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47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Mardy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Saule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 w:rsid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:rsidR="0028093F" w:rsidRPr="00C7057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:rsidR="00634C50" w:rsidRDefault="00634C50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634C50" w:rsidRDefault="00634C50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</w:t>
      </w:r>
      <w:proofErr w:type="gramStart"/>
      <w:r>
        <w:rPr>
          <w:rFonts w:ascii="Lucida Console" w:hAnsi="Lucida Console"/>
          <w:sz w:val="20"/>
          <w:szCs w:val="20"/>
        </w:rPr>
        <w:t>distinct(</w:t>
      </w:r>
      <w:proofErr w:type="spellStart"/>
      <w:proofErr w:type="gramEnd"/>
      <w:r>
        <w:rPr>
          <w:rFonts w:ascii="Lucida Console" w:hAnsi="Lucida Console"/>
          <w:sz w:val="20"/>
          <w:szCs w:val="20"/>
        </w:rPr>
        <w:t>emp_lname</w:t>
      </w:r>
      <w:proofErr w:type="spellEnd"/>
      <w:r>
        <w:rPr>
          <w:rFonts w:ascii="Lucida Console" w:hAnsi="Lucida Console"/>
          <w:sz w:val="20"/>
          <w:szCs w:val="20"/>
        </w:rPr>
        <w:t>) from employees ;</w:t>
      </w:r>
    </w:p>
    <w:p w:rsidR="00755B3D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755B3D" w:rsidRPr="00C7057F" w:rsidRDefault="00755B3D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:rsidR="0028093F" w:rsidRPr="008C6EDA" w:rsidRDefault="0028093F" w:rsidP="0028093F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="00755B3D"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Nick Rimando</w:t>
      </w:r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Graham Zusi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Guzan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755B3D">
        <w:rPr>
          <w:rFonts w:ascii="Lucida Console" w:hAnsi="Lucida Console"/>
          <w:sz w:val="20"/>
          <w:szCs w:val="20"/>
        </w:rPr>
        <w:t>Camero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:rsidR="0028093F" w:rsidRPr="00755B3D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:rsidR="0028093F" w:rsidRDefault="0028093F" w:rsidP="0028093F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755B3D">
        <w:rPr>
          <w:rFonts w:ascii="Lucida Console" w:hAnsi="Lucida Console"/>
          <w:sz w:val="20"/>
          <w:szCs w:val="20"/>
        </w:rPr>
        <w:t>Altidon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 w:rsid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:rsidR="00634C50" w:rsidRDefault="00634C50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634C50" w:rsidRDefault="00634C50" w:rsidP="0028093F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Select * from customers where </w:t>
      </w:r>
      <w:proofErr w:type="spellStart"/>
      <w:r>
        <w:rPr>
          <w:rFonts w:ascii="Lucida Console" w:hAnsi="Lucida Console"/>
          <w:sz w:val="20"/>
          <w:szCs w:val="20"/>
        </w:rPr>
        <w:t>garde</w:t>
      </w:r>
      <w:proofErr w:type="spellEnd"/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/>
          <w:sz w:val="20"/>
          <w:szCs w:val="20"/>
        </w:rPr>
        <w:t>&gt;  100</w:t>
      </w:r>
      <w:proofErr w:type="gramEnd"/>
      <w:r>
        <w:rPr>
          <w:rFonts w:ascii="Lucida Console" w:hAnsi="Lucida Console"/>
          <w:sz w:val="20"/>
          <w:szCs w:val="20"/>
        </w:rPr>
        <w:t xml:space="preserve">  ;</w:t>
      </w:r>
    </w:p>
    <w:p w:rsidR="00427BA4" w:rsidRPr="00755B3D" w:rsidRDefault="00427BA4" w:rsidP="0028093F">
      <w:pPr>
        <w:pStyle w:val="ListParagraph"/>
        <w:rPr>
          <w:rFonts w:ascii="Lucida Console" w:hAnsi="Lucida Console"/>
          <w:sz w:val="20"/>
          <w:szCs w:val="20"/>
        </w:rPr>
      </w:pPr>
    </w:p>
    <w:p w:rsidR="0028093F" w:rsidRDefault="0028093F" w:rsidP="0028093F">
      <w:pPr>
        <w:pStyle w:val="ListParagraph"/>
        <w:numPr>
          <w:ilvl w:val="0"/>
          <w:numId w:val="1"/>
        </w:numPr>
      </w:pPr>
      <w:r>
        <w:t xml:space="preserve">Write a SQL statement to display all customers, who are </w:t>
      </w:r>
      <w:proofErr w:type="gramStart"/>
      <w:r>
        <w:t>either</w:t>
      </w:r>
      <w:proofErr w:type="gramEnd"/>
      <w:r>
        <w:t xml:space="preserve"> belongs to the city New York or had a grade above 100</w:t>
      </w:r>
      <w:r w:rsidR="00427BA4">
        <w:t xml:space="preserve"> from above table</w:t>
      </w:r>
      <w:r>
        <w:t>.</w:t>
      </w:r>
    </w:p>
    <w:p w:rsidR="00634C50" w:rsidRDefault="00634C50" w:rsidP="00634C50">
      <w:proofErr w:type="gramStart"/>
      <w:r>
        <w:t>Select  *</w:t>
      </w:r>
      <w:proofErr w:type="gramEnd"/>
      <w:r>
        <w:t xml:space="preserve"> from  customers  where city  = 'New York ' or grade  &gt; 100 ;</w:t>
      </w:r>
    </w:p>
    <w:p w:rsidR="006B1A7E" w:rsidRDefault="006B1A7E" w:rsidP="00634C50"/>
    <w:p w:rsidR="00427BA4" w:rsidRDefault="0028093F" w:rsidP="00427BA4">
      <w:pPr>
        <w:pStyle w:val="ListParagraph"/>
        <w:numPr>
          <w:ilvl w:val="0"/>
          <w:numId w:val="1"/>
        </w:numPr>
      </w:pPr>
      <w:r>
        <w:t>Write a SQL query to display those customers who are neither belongs to the city New York nor grade values is more than 100</w:t>
      </w:r>
      <w:r w:rsidR="00021D41">
        <w:t xml:space="preserve"> from above table</w:t>
      </w:r>
      <w:r>
        <w:t>.</w:t>
      </w:r>
    </w:p>
    <w:p w:rsidR="00BC5527" w:rsidRDefault="00BC5527" w:rsidP="006B1A7E"/>
    <w:p w:rsidR="006B1A7E" w:rsidRDefault="006B1A7E" w:rsidP="006B1A7E">
      <w:r>
        <w:t xml:space="preserve">Select * from customers </w:t>
      </w:r>
      <w:proofErr w:type="gramStart"/>
      <w:r>
        <w:t>where  NOT</w:t>
      </w:r>
      <w:proofErr w:type="gramEnd"/>
      <w:r>
        <w:t xml:space="preserve"> city = 'New York' and NOT </w:t>
      </w:r>
      <w:proofErr w:type="spellStart"/>
      <w:r>
        <w:t>garde</w:t>
      </w:r>
      <w:proofErr w:type="spellEnd"/>
      <w:r>
        <w:t xml:space="preserve"> &gt; 100 ;</w:t>
      </w:r>
    </w:p>
    <w:p w:rsidR="006B1A7E" w:rsidRDefault="006B1A7E" w:rsidP="006B1A7E"/>
    <w:p w:rsidR="006B1A7E" w:rsidRDefault="006B1A7E" w:rsidP="006B1A7E"/>
    <w:p w:rsidR="006B1A7E" w:rsidRDefault="006B1A7E" w:rsidP="006B1A7E"/>
    <w:p w:rsidR="0028093F" w:rsidRDefault="00E378C3" w:rsidP="0028093F">
      <w:pPr>
        <w:pStyle w:val="ListParagraph"/>
        <w:numPr>
          <w:ilvl w:val="0"/>
          <w:numId w:val="1"/>
        </w:numPr>
      </w:pPr>
      <w:r>
        <w:t xml:space="preserve">Write a SQL statement to display either those orders which are not issued on date </w:t>
      </w:r>
      <w:r w:rsidR="000E4A25">
        <w:t>2012-09-10 and issued by the salesman whose ID is 505 and below or those orders which purchase amount is 1000.00 and below.</w:t>
      </w:r>
    </w:p>
    <w:p w:rsidR="000E4A25" w:rsidRPr="008C6EDA" w:rsidRDefault="000E4A25" w:rsidP="000E4A25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lastRenderedPageBreak/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:rsidR="000E4A25" w:rsidRPr="00427BA4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:rsidR="000E4A25" w:rsidRDefault="000E4A25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:rsidR="006B1A7E" w:rsidRDefault="006B1A7E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6B1A7E" w:rsidRDefault="006B1A7E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427BA4" w:rsidRDefault="00235EC0" w:rsidP="000E4A25">
      <w:pPr>
        <w:pStyle w:val="ListParagraph"/>
        <w:rPr>
          <w:rFonts w:ascii="Lucida Console" w:hAnsi="Lucida Console"/>
          <w:sz w:val="20"/>
          <w:szCs w:val="20"/>
        </w:rPr>
      </w:pPr>
      <w:r w:rsidRPr="00235EC0">
        <w:rPr>
          <w:rFonts w:ascii="Lucida Console" w:hAnsi="Lucida Console"/>
          <w:sz w:val="20"/>
          <w:szCs w:val="20"/>
        </w:rPr>
        <w:t>Select * from orders where NOT</w:t>
      </w:r>
      <w:r w:rsidR="001F25A2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1F25A2">
        <w:rPr>
          <w:rFonts w:ascii="Lucida Console" w:hAnsi="Lucida Console"/>
          <w:sz w:val="20"/>
          <w:szCs w:val="20"/>
        </w:rPr>
        <w:t>ord_date</w:t>
      </w:r>
      <w:proofErr w:type="spellEnd"/>
      <w:r w:rsidR="001F25A2">
        <w:rPr>
          <w:rFonts w:ascii="Lucida Console" w:hAnsi="Lucida Console"/>
          <w:sz w:val="20"/>
          <w:szCs w:val="20"/>
        </w:rPr>
        <w:t xml:space="preserve"> = '2012-09-</w:t>
      </w:r>
      <w:proofErr w:type="gramStart"/>
      <w:r w:rsidR="001F25A2">
        <w:rPr>
          <w:rFonts w:ascii="Lucida Console" w:hAnsi="Lucida Console"/>
          <w:sz w:val="20"/>
          <w:szCs w:val="20"/>
        </w:rPr>
        <w:t>10'  AND</w:t>
      </w:r>
      <w:proofErr w:type="gramEnd"/>
      <w:r w:rsidR="001F25A2">
        <w:rPr>
          <w:rFonts w:ascii="Lucida Console" w:hAnsi="Lucida Console"/>
          <w:sz w:val="20"/>
          <w:szCs w:val="20"/>
        </w:rPr>
        <w:t xml:space="preserve"> </w:t>
      </w:r>
      <w:r w:rsidRPr="00235EC0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235EC0">
        <w:rPr>
          <w:rFonts w:ascii="Lucida Console" w:hAnsi="Lucida Console"/>
          <w:sz w:val="20"/>
          <w:szCs w:val="20"/>
        </w:rPr>
        <w:t>salesman_id</w:t>
      </w:r>
      <w:proofErr w:type="spellEnd"/>
      <w:r w:rsidRPr="00235EC0">
        <w:rPr>
          <w:rFonts w:ascii="Lucida Console" w:hAnsi="Lucida Console"/>
          <w:sz w:val="20"/>
          <w:szCs w:val="20"/>
        </w:rPr>
        <w:t xml:space="preserve">   &lt;</w:t>
      </w:r>
      <w:r w:rsidR="001F25A2">
        <w:rPr>
          <w:rFonts w:ascii="Lucida Console" w:hAnsi="Lucida Console"/>
          <w:sz w:val="20"/>
          <w:szCs w:val="20"/>
        </w:rPr>
        <w:t xml:space="preserve">= 5005  OR  </w:t>
      </w:r>
      <w:proofErr w:type="spellStart"/>
      <w:r w:rsidR="001F25A2">
        <w:rPr>
          <w:rFonts w:ascii="Lucida Console" w:hAnsi="Lucida Console"/>
          <w:sz w:val="20"/>
          <w:szCs w:val="20"/>
        </w:rPr>
        <w:t>purch_amt</w:t>
      </w:r>
      <w:proofErr w:type="spellEnd"/>
      <w:r w:rsidR="001F25A2">
        <w:rPr>
          <w:rFonts w:ascii="Lucida Console" w:hAnsi="Lucida Console"/>
          <w:sz w:val="20"/>
          <w:szCs w:val="20"/>
        </w:rPr>
        <w:t xml:space="preserve">  &lt;= 6000 </w:t>
      </w:r>
      <w:r w:rsidRPr="00235EC0">
        <w:rPr>
          <w:rFonts w:ascii="Lucida Console" w:hAnsi="Lucida Console"/>
          <w:sz w:val="20"/>
          <w:szCs w:val="20"/>
        </w:rPr>
        <w:t xml:space="preserve"> ;</w:t>
      </w:r>
    </w:p>
    <w:p w:rsidR="00C8343C" w:rsidRDefault="00C8343C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C8343C" w:rsidRPr="00427BA4" w:rsidRDefault="00C8343C" w:rsidP="000E4A25">
      <w:pPr>
        <w:pStyle w:val="ListParagraph"/>
        <w:rPr>
          <w:rFonts w:ascii="Lucida Console" w:hAnsi="Lucida Console"/>
          <w:sz w:val="20"/>
          <w:szCs w:val="20"/>
        </w:rPr>
      </w:pPr>
    </w:p>
    <w:p w:rsidR="000E4A25" w:rsidRDefault="000E4A25" w:rsidP="000E4A25">
      <w:pPr>
        <w:pStyle w:val="ListParagraph"/>
        <w:numPr>
          <w:ilvl w:val="0"/>
          <w:numId w:val="1"/>
        </w:numPr>
      </w:pPr>
      <w:r>
        <w:t>Write a SQL statement</w:t>
      </w:r>
      <w:r w:rsidR="00427BA4">
        <w:t xml:space="preserve"> for above table</w:t>
      </w:r>
      <w:r>
        <w:t xml:space="preserve"> where </w:t>
      </w:r>
      <w:proofErr w:type="spellStart"/>
      <w:r>
        <w:t>i</w:t>
      </w:r>
      <w:proofErr w:type="spellEnd"/>
      <w:r>
        <w:t xml:space="preserve">) order dates are anything but not 2012-08-17 or </w:t>
      </w:r>
      <w:proofErr w:type="spellStart"/>
      <w:r>
        <w:t>customer_id</w:t>
      </w:r>
      <w:proofErr w:type="spellEnd"/>
      <w:r>
        <w:t xml:space="preserve"> is not greater than 3005. Ii) </w:t>
      </w:r>
      <w:proofErr w:type="gramStart"/>
      <w:r>
        <w:t>and</w:t>
      </w:r>
      <w:proofErr w:type="gramEnd"/>
      <w:r>
        <w:t xml:space="preserve"> purchase amount is not below 1000.</w:t>
      </w:r>
    </w:p>
    <w:p w:rsidR="00F71AD7" w:rsidRDefault="00F71AD7" w:rsidP="001F25A2"/>
    <w:p w:rsidR="00A04407" w:rsidRDefault="00F71AD7" w:rsidP="0028093F">
      <w:pPr>
        <w:pStyle w:val="ListParagraph"/>
      </w:pPr>
      <w:r>
        <w:t xml:space="preserve">Select </w:t>
      </w:r>
      <w:r w:rsidR="00887D44">
        <w:t xml:space="preserve"> </w:t>
      </w:r>
      <w:r>
        <w:t>* from orders where</w:t>
      </w:r>
      <w:r w:rsidR="005061F2">
        <w:t xml:space="preserve"> ( </w:t>
      </w:r>
      <w:r>
        <w:t xml:space="preserve"> </w:t>
      </w:r>
      <w:proofErr w:type="spellStart"/>
      <w:r w:rsidR="00887D44">
        <w:t>ord_date</w:t>
      </w:r>
      <w:proofErr w:type="spellEnd"/>
      <w:r w:rsidR="00887D44">
        <w:t xml:space="preserve"> </w:t>
      </w:r>
      <w:r>
        <w:t xml:space="preserve">NOT  </w:t>
      </w:r>
      <w:r w:rsidR="005061F2">
        <w:t>IN</w:t>
      </w:r>
      <w:r w:rsidR="001362F2">
        <w:t xml:space="preserve"> </w:t>
      </w:r>
      <w:r>
        <w:t xml:space="preserve">  '</w:t>
      </w:r>
      <w:r w:rsidR="005061F2">
        <w:t xml:space="preserve"> 2012-08-17 '  OR  </w:t>
      </w:r>
      <w:proofErr w:type="spellStart"/>
      <w:r w:rsidR="005061F2">
        <w:t>customer_id</w:t>
      </w:r>
      <w:proofErr w:type="spellEnd"/>
      <w:r w:rsidR="005061F2">
        <w:t xml:space="preserve">  &lt;= </w:t>
      </w:r>
      <w:r>
        <w:t xml:space="preserve">3005) </w:t>
      </w:r>
      <w:r w:rsidR="00A04407">
        <w:t xml:space="preserve">AND  </w:t>
      </w:r>
      <w:proofErr w:type="spellStart"/>
      <w:r w:rsidR="00A04407">
        <w:t>purch_amt</w:t>
      </w:r>
      <w:proofErr w:type="spellEnd"/>
      <w:r w:rsidR="00A04407">
        <w:t xml:space="preserve">  &gt; 1000 ;</w:t>
      </w:r>
      <w:bookmarkStart w:id="0" w:name="_GoBack"/>
      <w:bookmarkEnd w:id="0"/>
    </w:p>
    <w:p w:rsidR="000E2DAD" w:rsidRPr="000E2DAD" w:rsidRDefault="000E2DAD" w:rsidP="000E2DAD"/>
    <w:sectPr w:rsidR="000E2DAD" w:rsidRPr="000E2DAD" w:rsidSect="005E703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763" w:rsidRDefault="005F6763" w:rsidP="002D4392">
      <w:pPr>
        <w:spacing w:after="0" w:line="240" w:lineRule="auto"/>
      </w:pPr>
      <w:r>
        <w:separator/>
      </w:r>
    </w:p>
  </w:endnote>
  <w:endnote w:type="continuationSeparator" w:id="0">
    <w:p w:rsidR="005F6763" w:rsidRDefault="005F6763" w:rsidP="002D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763" w:rsidRDefault="005F6763" w:rsidP="002D4392">
      <w:pPr>
        <w:spacing w:after="0" w:line="240" w:lineRule="auto"/>
      </w:pPr>
      <w:r>
        <w:separator/>
      </w:r>
    </w:p>
  </w:footnote>
  <w:footnote w:type="continuationSeparator" w:id="0">
    <w:p w:rsidR="005F6763" w:rsidRDefault="005F6763" w:rsidP="002D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43C" w:rsidRPr="002D4392" w:rsidRDefault="00C8343C" w:rsidP="002D4392">
    <w:pPr>
      <w:pStyle w:val="Header"/>
      <w:jc w:val="center"/>
      <w:rPr>
        <w:b/>
        <w:sz w:val="48"/>
      </w:rPr>
    </w:pPr>
    <w:r w:rsidRPr="002D4392">
      <w:rPr>
        <w:b/>
        <w:sz w:val="48"/>
      </w:rPr>
      <w:t>SQL Foundation L1.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AD"/>
    <w:rsid w:val="00021D41"/>
    <w:rsid w:val="00036521"/>
    <w:rsid w:val="000E2DAD"/>
    <w:rsid w:val="000E4A25"/>
    <w:rsid w:val="001362F2"/>
    <w:rsid w:val="001D3235"/>
    <w:rsid w:val="001F25A2"/>
    <w:rsid w:val="00235EC0"/>
    <w:rsid w:val="00254F0E"/>
    <w:rsid w:val="0028093F"/>
    <w:rsid w:val="002D4392"/>
    <w:rsid w:val="00356D1F"/>
    <w:rsid w:val="00366D25"/>
    <w:rsid w:val="00427BA4"/>
    <w:rsid w:val="004C4247"/>
    <w:rsid w:val="005061F2"/>
    <w:rsid w:val="005D588F"/>
    <w:rsid w:val="005E7033"/>
    <w:rsid w:val="005F6763"/>
    <w:rsid w:val="00634C50"/>
    <w:rsid w:val="006B04A0"/>
    <w:rsid w:val="006B1A7E"/>
    <w:rsid w:val="00755B3D"/>
    <w:rsid w:val="00760112"/>
    <w:rsid w:val="007E097E"/>
    <w:rsid w:val="007E3573"/>
    <w:rsid w:val="00887D44"/>
    <w:rsid w:val="008C6EDA"/>
    <w:rsid w:val="008D75C5"/>
    <w:rsid w:val="0096189D"/>
    <w:rsid w:val="009649DB"/>
    <w:rsid w:val="00A04407"/>
    <w:rsid w:val="00A848AF"/>
    <w:rsid w:val="00BC5527"/>
    <w:rsid w:val="00C7057F"/>
    <w:rsid w:val="00C8343C"/>
    <w:rsid w:val="00D31F8C"/>
    <w:rsid w:val="00E378C3"/>
    <w:rsid w:val="00F71AD7"/>
    <w:rsid w:val="00FF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8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31F8C"/>
  </w:style>
  <w:style w:type="character" w:customStyle="1" w:styleId="hljs-keyword">
    <w:name w:val="hljs-keyword"/>
    <w:basedOn w:val="DefaultParagraphFont"/>
    <w:rsid w:val="00D31F8C"/>
  </w:style>
  <w:style w:type="character" w:customStyle="1" w:styleId="hljs-builtin">
    <w:name w:val="hljs-built_in"/>
    <w:basedOn w:val="DefaultParagraphFont"/>
    <w:rsid w:val="00D31F8C"/>
  </w:style>
  <w:style w:type="character" w:customStyle="1" w:styleId="hljs-number">
    <w:name w:val="hljs-number"/>
    <w:basedOn w:val="DefaultParagraphFont"/>
    <w:rsid w:val="00D31F8C"/>
  </w:style>
  <w:style w:type="character" w:customStyle="1" w:styleId="s-session-msg">
    <w:name w:val="s-session-msg"/>
    <w:basedOn w:val="DefaultParagraphFont"/>
    <w:rsid w:val="00D31F8C"/>
  </w:style>
  <w:style w:type="character" w:customStyle="1" w:styleId="Heading2Char">
    <w:name w:val="Heading 2 Char"/>
    <w:basedOn w:val="DefaultParagraphFont"/>
    <w:link w:val="Heading2"/>
    <w:uiPriority w:val="9"/>
    <w:rsid w:val="00A848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92"/>
  </w:style>
  <w:style w:type="paragraph" w:styleId="Footer">
    <w:name w:val="footer"/>
    <w:basedOn w:val="Normal"/>
    <w:link w:val="FooterChar"/>
    <w:uiPriority w:val="99"/>
    <w:unhideWhenUsed/>
    <w:rsid w:val="002D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F8C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31F8C"/>
  </w:style>
  <w:style w:type="character" w:customStyle="1" w:styleId="hljs-keyword">
    <w:name w:val="hljs-keyword"/>
    <w:basedOn w:val="DefaultParagraphFont"/>
    <w:rsid w:val="00D31F8C"/>
  </w:style>
  <w:style w:type="character" w:customStyle="1" w:styleId="hljs-builtin">
    <w:name w:val="hljs-built_in"/>
    <w:basedOn w:val="DefaultParagraphFont"/>
    <w:rsid w:val="00D31F8C"/>
  </w:style>
  <w:style w:type="character" w:customStyle="1" w:styleId="hljs-number">
    <w:name w:val="hljs-number"/>
    <w:basedOn w:val="DefaultParagraphFont"/>
    <w:rsid w:val="00D31F8C"/>
  </w:style>
  <w:style w:type="character" w:customStyle="1" w:styleId="s-session-msg">
    <w:name w:val="s-session-msg"/>
    <w:basedOn w:val="DefaultParagraphFont"/>
    <w:rsid w:val="00D31F8C"/>
  </w:style>
  <w:style w:type="character" w:customStyle="1" w:styleId="Heading2Char">
    <w:name w:val="Heading 2 Char"/>
    <w:basedOn w:val="DefaultParagraphFont"/>
    <w:link w:val="Heading2"/>
    <w:uiPriority w:val="9"/>
    <w:rsid w:val="00A848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3A577-604D-4181-BFE2-2717991A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788AACCA</Template>
  <TotalTime>67</TotalTime>
  <Pages>5</Pages>
  <Words>940</Words>
  <Characters>4406</Characters>
  <Application>Microsoft Office Word</Application>
  <DocSecurity>0</DocSecurity>
  <Lines>208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Kushwaha (GIS)</dc:creator>
  <cp:lastModifiedBy>Reddy, Rajesh-Kumar-XT</cp:lastModifiedBy>
  <cp:revision>2</cp:revision>
  <dcterms:created xsi:type="dcterms:W3CDTF">2018-05-23T12:48:00Z</dcterms:created>
  <dcterms:modified xsi:type="dcterms:W3CDTF">2018-06-11T10:12:00Z</dcterms:modified>
</cp:coreProperties>
</file>